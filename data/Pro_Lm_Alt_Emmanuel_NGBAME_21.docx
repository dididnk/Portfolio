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4676"/>
        <w:gridCol w:w="4813"/>
        <w:gridCol w:w="391"/>
        <w:gridCol w:w="590"/>
      </w:tblGrid>
      <w:tr w:rsidR="00F91753" w:rsidRPr="00320801" w14:paraId="2C95B1B2" w14:textId="77777777" w:rsidTr="000E37BA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894EA" w14:textId="5EE8E2BE" w:rsidR="00F91753" w:rsidRPr="00320801" w:rsidRDefault="000E37BA" w:rsidP="000E37BA">
            <w:pPr>
              <w:tabs>
                <w:tab w:val="left" w:pos="10350"/>
              </w:tabs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  <w:r w:rsidRPr="00320801">
              <w:rPr>
                <w:rFonts w:ascii="Cambria" w:hAnsi="Cambria"/>
                <w:noProof/>
                <w:color w:val="auto"/>
                <w:lang w:val="fr-FR"/>
              </w:rPr>
              <w:tab/>
            </w:r>
          </w:p>
        </w:tc>
      </w:tr>
      <w:tr w:rsidR="00173B36" w:rsidRPr="00320801" w14:paraId="2C55D12E" w14:textId="77777777" w:rsidTr="000E37BA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59416" w14:textId="77777777" w:rsidR="00F91753" w:rsidRPr="00320801" w:rsidRDefault="00F91753" w:rsidP="00EC6DDF">
            <w:pPr>
              <w:jc w:val="center"/>
              <w:rPr>
                <w:rFonts w:ascii="Cambria" w:hAnsi="Cambria"/>
                <w:noProof/>
                <w:color w:val="auto"/>
                <w:lang w:val="fr-FR"/>
              </w:rPr>
            </w:pPr>
          </w:p>
          <w:p w14:paraId="05CEC798" w14:textId="1AACBC6E" w:rsidR="000E37BA" w:rsidRPr="00320801" w:rsidRDefault="000E37BA" w:rsidP="000E37BA">
            <w:pPr>
              <w:rPr>
                <w:rFonts w:ascii="Cambria" w:hAnsi="Cambria"/>
                <w:lang w:val="fr-FR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BC219" w14:textId="77777777" w:rsidR="00F91753" w:rsidRPr="00320801" w:rsidRDefault="00F91753" w:rsidP="00EC6DDF">
            <w:pPr>
              <w:jc w:val="center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9489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2158B" w14:textId="77777777" w:rsidR="00F91753" w:rsidRPr="00320801" w:rsidRDefault="00F91753" w:rsidP="00EC6DDF">
            <w:pPr>
              <w:pStyle w:val="Sansinterligne"/>
              <w:jc w:val="center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39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154E1" w14:textId="77777777" w:rsidR="00F91753" w:rsidRPr="00320801" w:rsidRDefault="00F91753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23DEA" w14:textId="77777777" w:rsidR="00F91753" w:rsidRPr="00320801" w:rsidRDefault="00F91753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  <w:p w14:paraId="6E33576C" w14:textId="77777777" w:rsidR="000E37BA" w:rsidRPr="00320801" w:rsidRDefault="000E37BA" w:rsidP="000E37BA">
            <w:pPr>
              <w:rPr>
                <w:rFonts w:ascii="Cambria" w:hAnsi="Cambria"/>
                <w:lang w:val="fr-FR"/>
              </w:rPr>
            </w:pPr>
          </w:p>
          <w:p w14:paraId="1FE2E05F" w14:textId="77777777" w:rsidR="000E37BA" w:rsidRPr="00320801" w:rsidRDefault="000E37BA" w:rsidP="000E37BA">
            <w:pPr>
              <w:rPr>
                <w:rFonts w:ascii="Cambria" w:hAnsi="Cambria"/>
                <w:noProof/>
                <w:color w:val="auto"/>
                <w:lang w:val="fr-FR"/>
              </w:rPr>
            </w:pPr>
          </w:p>
          <w:p w14:paraId="40021E6B" w14:textId="42ADC81D" w:rsidR="000E37BA" w:rsidRPr="00320801" w:rsidRDefault="000E37BA" w:rsidP="000E37BA">
            <w:pPr>
              <w:rPr>
                <w:rFonts w:ascii="Cambria" w:hAnsi="Cambria"/>
                <w:lang w:val="fr-FR"/>
              </w:rPr>
            </w:pPr>
          </w:p>
        </w:tc>
      </w:tr>
      <w:tr w:rsidR="00173B36" w:rsidRPr="003250D0" w14:paraId="29632197" w14:textId="77777777" w:rsidTr="000E37BA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6912C" w14:textId="77777777" w:rsidR="00F91753" w:rsidRPr="00320801" w:rsidRDefault="00F91753" w:rsidP="00EC6DDF">
            <w:pPr>
              <w:jc w:val="center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C3F6A" w14:textId="77777777" w:rsidR="00F91753" w:rsidRPr="00320801" w:rsidRDefault="00F91753" w:rsidP="00EC6DDF">
            <w:pPr>
              <w:jc w:val="center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948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59BE38" w14:textId="324734D0" w:rsidR="00261E7B" w:rsidRPr="00320801" w:rsidRDefault="00261E7B" w:rsidP="00EC6DDF">
            <w:pPr>
              <w:pStyle w:val="Titre"/>
              <w:rPr>
                <w:rFonts w:ascii="Cambria" w:hAnsi="Cambria"/>
                <w:noProof/>
                <w:color w:val="auto"/>
                <w:sz w:val="36"/>
                <w:szCs w:val="36"/>
                <w:lang w:val="fr-FR"/>
              </w:rPr>
            </w:pPr>
            <w:r w:rsidRPr="00320801">
              <w:rPr>
                <w:rFonts w:ascii="Cambria" w:hAnsi="Cambria"/>
                <w:noProof/>
                <w:color w:val="auto"/>
                <w:sz w:val="36"/>
                <w:szCs w:val="36"/>
                <w:lang w:val="fr-FR" w:bidi="fr-FR"/>
              </w:rPr>
              <mc:AlternateContent>
                <mc:Choice Requires="wps">
                  <w:drawing>
                    <wp:inline distT="0" distB="0" distL="0" distR="0" wp14:anchorId="44BF119E" wp14:editId="2F82BD81">
                      <wp:extent cx="585216" cy="91440"/>
                      <wp:effectExtent l="0" t="0" r="24765" b="22860"/>
                      <wp:docPr id="3" name="Forme libre : Forme 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BC70F3" id="Forme libre : Forme 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434343 [3209]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2B29EA" w:rsidRPr="00320801">
              <w:rPr>
                <w:rFonts w:ascii="Cambria" w:hAnsi="Cambria"/>
                <w:noProof/>
                <w:color w:val="auto"/>
                <w:sz w:val="36"/>
                <w:szCs w:val="36"/>
                <w:lang w:val="fr-FR"/>
              </w:rPr>
              <w:t>Emmanuel NGBAME KOYAPOLO</w:t>
            </w:r>
            <w:r w:rsidRPr="00320801">
              <w:rPr>
                <w:rFonts w:ascii="Cambria" w:hAnsi="Cambria"/>
                <w:noProof/>
                <w:color w:val="auto"/>
                <w:sz w:val="36"/>
                <w:szCs w:val="36"/>
                <w:lang w:val="fr-FR" w:bidi="fr-FR"/>
              </w:rPr>
              <w:t xml:space="preserve"> </w:t>
            </w:r>
            <w:r w:rsidRPr="00320801">
              <w:rPr>
                <w:rFonts w:ascii="Cambria" w:hAnsi="Cambria"/>
                <w:noProof/>
                <w:color w:val="auto"/>
                <w:sz w:val="36"/>
                <w:szCs w:val="36"/>
                <w:lang w:val="fr-FR" w:bidi="fr-FR"/>
              </w:rPr>
              <mc:AlternateContent>
                <mc:Choice Requires="wps">
                  <w:drawing>
                    <wp:inline distT="0" distB="0" distL="0" distR="0" wp14:anchorId="1D0D2D4A" wp14:editId="57F822FC">
                      <wp:extent cx="594245" cy="88583"/>
                      <wp:effectExtent l="0" t="0" r="15875" b="26035"/>
                      <wp:docPr id="4" name="Forme libre : Forme 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BF8F63" id="Forme libre : Forme 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434343 [3209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4E335CC" w14:textId="7B2F316B" w:rsidR="00B62B99" w:rsidRPr="00320801" w:rsidRDefault="000E37BA" w:rsidP="00EC6DDF">
            <w:pPr>
              <w:pStyle w:val="Sous-titre"/>
              <w:rPr>
                <w:rFonts w:ascii="Cambria" w:hAnsi="Cambria"/>
                <w:noProof/>
                <w:color w:val="auto"/>
                <w:lang w:val="fr-FR"/>
              </w:rPr>
            </w:pPr>
            <w:r w:rsidRPr="00320801">
              <w:rPr>
                <w:rFonts w:ascii="Cambria" w:hAnsi="Cambria"/>
                <w:noProof/>
                <w:color w:val="auto"/>
                <w:lang w:val="fr-FR"/>
              </w:rPr>
              <w:t>AlterNant en informatique</w:t>
            </w:r>
          </w:p>
        </w:tc>
        <w:tc>
          <w:tcPr>
            <w:tcW w:w="391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3A993" w14:textId="77777777" w:rsidR="00F91753" w:rsidRPr="00320801" w:rsidRDefault="00F91753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D5DC5" w14:textId="77777777" w:rsidR="00F91753" w:rsidRPr="00320801" w:rsidRDefault="00F91753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</w:tr>
      <w:tr w:rsidR="00173B36" w:rsidRPr="003250D0" w14:paraId="64FE2C6B" w14:textId="77777777" w:rsidTr="000E37BA">
        <w:trPr>
          <w:trHeight w:val="128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C5B38" w14:textId="77777777" w:rsidR="004A4C74" w:rsidRPr="00320801" w:rsidRDefault="004A4C74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46A7C" w14:textId="77777777" w:rsidR="004A4C74" w:rsidRPr="00320801" w:rsidRDefault="004A4C74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9489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5C32F" w14:textId="77777777" w:rsidR="004A4C74" w:rsidRPr="00320801" w:rsidRDefault="004A4C74" w:rsidP="005E1C37">
            <w:pPr>
              <w:pStyle w:val="Sansinterligne"/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391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D9506" w14:textId="77777777" w:rsidR="004A4C74" w:rsidRPr="00320801" w:rsidRDefault="004A4C74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AF4CD" w14:textId="77777777" w:rsidR="004A4C74" w:rsidRPr="00320801" w:rsidRDefault="004A4C74" w:rsidP="005E1C37">
            <w:pPr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</w:p>
        </w:tc>
      </w:tr>
      <w:tr w:rsidR="00F91753" w:rsidRPr="003250D0" w14:paraId="08E7A81F" w14:textId="77777777" w:rsidTr="000E37BA">
        <w:trPr>
          <w:trHeight w:val="304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34343" w:themeFill="accent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AFDCF" w14:textId="5DC65C33" w:rsidR="00F91753" w:rsidRPr="00320801" w:rsidRDefault="000E37BA" w:rsidP="000E37BA">
            <w:pPr>
              <w:tabs>
                <w:tab w:val="left" w:pos="8520"/>
              </w:tabs>
              <w:jc w:val="both"/>
              <w:rPr>
                <w:rFonts w:ascii="Cambria" w:hAnsi="Cambria"/>
                <w:noProof/>
                <w:color w:val="auto"/>
                <w:lang w:val="fr-FR"/>
              </w:rPr>
            </w:pPr>
            <w:r w:rsidRPr="00320801">
              <w:rPr>
                <w:rFonts w:ascii="Cambria" w:hAnsi="Cambria"/>
                <w:noProof/>
                <w:color w:val="auto"/>
                <w:lang w:val="fr-FR"/>
              </w:rPr>
              <w:tab/>
            </w:r>
          </w:p>
        </w:tc>
      </w:tr>
      <w:tr w:rsidR="00686284" w:rsidRPr="003250D0" w14:paraId="77537D8A" w14:textId="77777777" w:rsidTr="000E37BA">
        <w:trPr>
          <w:trHeight w:val="2232"/>
        </w:trPr>
        <w:tc>
          <w:tcPr>
            <w:tcW w:w="5514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7F7F7F" w:themeFill="text1" w:themeFillTint="80"/>
          </w:tcPr>
          <w:sdt>
            <w:sdtPr>
              <w:rPr>
                <w:rFonts w:ascii="Cambria" w:hAnsi="Cambria"/>
                <w:noProof/>
                <w:sz w:val="24"/>
                <w:szCs w:val="28"/>
                <w:lang w:val="fr-FR"/>
              </w:rPr>
              <w:id w:val="1272060749"/>
              <w:placeholder>
                <w:docPart w:val="027FD2C4245440609B451ACF4C70BDFC"/>
              </w:placeholder>
              <w:temporary/>
              <w:showingPlcHdr/>
              <w15:appearance w15:val="hidden"/>
            </w:sdtPr>
            <w:sdtEndPr/>
            <w:sdtContent>
              <w:p w14:paraId="3A297066" w14:textId="77777777" w:rsidR="00792D43" w:rsidRPr="00320801" w:rsidRDefault="00FF673C" w:rsidP="005E1C37">
                <w:pPr>
                  <w:pStyle w:val="Titre1"/>
                  <w:jc w:val="both"/>
                  <w:outlineLvl w:val="0"/>
                  <w:rPr>
                    <w:rFonts w:ascii="Cambria" w:hAnsi="Cambria"/>
                    <w:noProof/>
                    <w:sz w:val="24"/>
                    <w:szCs w:val="28"/>
                    <w:lang w:val="fr-FR"/>
                  </w:rPr>
                </w:pPr>
                <w:r w:rsidRPr="00320801">
                  <w:rPr>
                    <w:rFonts w:ascii="Cambria" w:hAnsi="Cambria"/>
                    <w:noProof/>
                    <w:sz w:val="24"/>
                    <w:szCs w:val="28"/>
                    <w:lang w:val="fr-FR" w:bidi="fr-FR"/>
                  </w:rPr>
                  <w:t>CONTACT</w:t>
                </w:r>
              </w:p>
            </w:sdtContent>
          </w:sdt>
          <w:p w14:paraId="62C9C94D" w14:textId="766E138A" w:rsidR="003E1692" w:rsidRPr="00320801" w:rsidRDefault="00C65B97" w:rsidP="005E1C37">
            <w:pPr>
              <w:pStyle w:val="Sansinterligne"/>
              <w:jc w:val="both"/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</w:pPr>
            <w:r w:rsidRPr="00320801">
              <w:rPr>
                <w:rFonts w:ascii="Cambria" w:hAnsi="Cambria"/>
                <w:noProof/>
                <w:color w:val="auto"/>
                <w:sz w:val="24"/>
                <w:szCs w:val="28"/>
                <w:lang w:val="fr-FR" w:bidi="fr-FR"/>
              </w:rPr>
              <mc:AlternateContent>
                <mc:Choice Requires="wps">
                  <w:drawing>
                    <wp:inline distT="0" distB="0" distL="0" distR="0" wp14:anchorId="77F07DCE" wp14:editId="534B559E">
                      <wp:extent cx="521970" cy="0"/>
                      <wp:effectExtent l="0" t="0" r="0" b="0"/>
                      <wp:docPr id="13" name="Connecteur droit 13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E59503" id="Connecteur droit 13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" strokecolor="#dae2ec [3208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FBDE30" w14:textId="17FF77E4" w:rsidR="000D6C7E" w:rsidRPr="00320801" w:rsidRDefault="00253045" w:rsidP="00095071">
            <w:pPr>
              <w:pStyle w:val="Coordonnes"/>
              <w:framePr w:wrap="auto" w:vAnchor="margin" w:xAlign="left" w:yAlign="inline"/>
              <w:suppressOverlap w:val="0"/>
              <w:rPr>
                <w:rFonts w:ascii="Cambria" w:hAnsi="Cambria"/>
                <w:color w:val="auto"/>
                <w:sz w:val="24"/>
                <w:szCs w:val="28"/>
                <w:lang w:val="fr-FR"/>
              </w:rPr>
            </w:pPr>
            <w:r w:rsidRPr="00320801">
              <w:rPr>
                <w:rFonts w:ascii="Cambria" w:hAnsi="Cambria"/>
                <w:color w:val="auto"/>
                <w:sz w:val="24"/>
                <w:szCs w:val="28"/>
                <w:lang w:val="fr-FR"/>
              </w:rPr>
              <w:t xml:space="preserve">     </w:t>
            </w:r>
            <w:r w:rsidR="000D6C7E" w:rsidRPr="00095071">
              <w:rPr>
                <w:rFonts w:ascii="Cambria" w:hAnsi="Cambria"/>
                <w:color w:val="auto"/>
                <w:sz w:val="22"/>
                <w:szCs w:val="24"/>
                <w:lang w:val="fr-FR"/>
              </w:rPr>
              <w:t xml:space="preserve">45 Avenue Aristide Briand, 33700 </w:t>
            </w:r>
            <w:r w:rsidRPr="00095071">
              <w:rPr>
                <w:rFonts w:ascii="Cambria" w:hAnsi="Cambria"/>
                <w:color w:val="auto"/>
                <w:sz w:val="22"/>
                <w:szCs w:val="24"/>
                <w:lang w:val="fr-FR"/>
              </w:rPr>
              <w:t>M</w:t>
            </w:r>
            <w:r w:rsidR="00532873" w:rsidRPr="00095071">
              <w:rPr>
                <w:rFonts w:ascii="Cambria" w:hAnsi="Cambria"/>
                <w:color w:val="auto"/>
                <w:sz w:val="22"/>
                <w:szCs w:val="24"/>
                <w:lang w:val="fr-FR"/>
              </w:rPr>
              <w:t>é</w:t>
            </w:r>
            <w:r w:rsidRPr="00095071">
              <w:rPr>
                <w:rFonts w:ascii="Cambria" w:hAnsi="Cambria"/>
                <w:color w:val="auto"/>
                <w:sz w:val="22"/>
                <w:szCs w:val="24"/>
                <w:lang w:val="fr-FR"/>
              </w:rPr>
              <w:t>rignac</w:t>
            </w:r>
          </w:p>
          <w:p w14:paraId="0904FE54" w14:textId="2CB5C02C" w:rsidR="00253045" w:rsidRPr="00320801" w:rsidRDefault="00253045" w:rsidP="005E1C37">
            <w:pPr>
              <w:pStyle w:val="Coordonnes"/>
              <w:framePr w:wrap="auto" w:vAnchor="margin" w:xAlign="left" w:yAlign="inline"/>
              <w:suppressOverlap w:val="0"/>
              <w:jc w:val="both"/>
              <w:rPr>
                <w:rFonts w:ascii="Cambria" w:hAnsi="Cambria"/>
                <w:color w:val="auto"/>
                <w:sz w:val="24"/>
                <w:szCs w:val="28"/>
                <w:lang w:val="fr-FR"/>
              </w:rPr>
            </w:pPr>
            <w:r w:rsidRPr="00320801">
              <w:rPr>
                <w:rFonts w:ascii="Cambria" w:hAnsi="Cambria"/>
                <w:color w:val="auto"/>
                <w:sz w:val="24"/>
                <w:szCs w:val="28"/>
                <w:lang w:val="fr-FR"/>
              </w:rPr>
              <w:t xml:space="preserve">     </w:t>
            </w:r>
            <w:r w:rsidR="000E37BA" w:rsidRPr="00320801">
              <w:rPr>
                <w:rFonts w:ascii="Cambria" w:hAnsi="Cambria"/>
                <w:color w:val="auto"/>
                <w:sz w:val="24"/>
                <w:szCs w:val="28"/>
                <w:lang w:val="fr-FR"/>
              </w:rPr>
              <w:t>22</w:t>
            </w:r>
            <w:r w:rsidRPr="00320801">
              <w:rPr>
                <w:rFonts w:ascii="Cambria" w:hAnsi="Cambria"/>
                <w:color w:val="auto"/>
                <w:sz w:val="24"/>
                <w:szCs w:val="28"/>
                <w:lang w:val="fr-FR"/>
              </w:rPr>
              <w:t xml:space="preserve"> Résidence </w:t>
            </w:r>
            <w:r w:rsidR="000E37BA" w:rsidRPr="00320801">
              <w:rPr>
                <w:rFonts w:ascii="Cambria" w:hAnsi="Cambria"/>
                <w:color w:val="auto"/>
                <w:sz w:val="24"/>
                <w:szCs w:val="28"/>
                <w:lang w:val="fr-FR"/>
              </w:rPr>
              <w:t>ARLAC</w:t>
            </w:r>
          </w:p>
          <w:p w14:paraId="15A441AC" w14:textId="24B2A1F4" w:rsidR="00792D43" w:rsidRPr="00320801" w:rsidRDefault="003250D0" w:rsidP="005E1C37">
            <w:pPr>
              <w:pStyle w:val="Coordonnes"/>
              <w:framePr w:wrap="auto" w:vAnchor="margin" w:xAlign="left" w:yAlign="inline"/>
              <w:suppressOverlap w:val="0"/>
              <w:jc w:val="both"/>
              <w:rPr>
                <w:rFonts w:ascii="Cambria" w:hAnsi="Cambria"/>
                <w:noProof/>
                <w:color w:val="auto"/>
                <w:sz w:val="24"/>
                <w:szCs w:val="28"/>
                <w:lang w:val="fr-FR" w:bidi="fr-FR"/>
              </w:rPr>
            </w:pPr>
            <w:r>
              <w:rPr>
                <w:rFonts w:ascii="Cambria" w:hAnsi="Cambria"/>
                <w:color w:val="auto"/>
                <w:sz w:val="24"/>
                <w:szCs w:val="28"/>
                <w:lang w:val="fr-FR"/>
              </w:rPr>
              <w:pict w14:anchorId="7D6D9FD8">
                <v:shape id="_x0000_i1027" type="#_x0000_t75" alt="Icône de téléphone" style="width:15.7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">
                  <v:imagedata r:id="rId11" o:title="" croptop="-2357f" cropbottom="-1414f" cropleft="-4629f" cropright="-5603f"/>
                </v:shape>
              </w:pict>
            </w:r>
            <w:r w:rsidR="00F53B71" w:rsidRPr="00320801">
              <w:rPr>
                <w:rFonts w:ascii="Cambria" w:hAnsi="Cambria"/>
                <w:noProof/>
                <w:color w:val="auto"/>
                <w:sz w:val="24"/>
                <w:szCs w:val="28"/>
                <w:lang w:val="fr-FR" w:bidi="fr-FR"/>
              </w:rPr>
              <w:t xml:space="preserve"> </w:t>
            </w:r>
            <w:r w:rsidR="000D6C7E" w:rsidRPr="00320801"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  <w:t>+33 7 66 79 45 58</w:t>
            </w:r>
          </w:p>
          <w:p w14:paraId="71AACF4B" w14:textId="03FC56D1" w:rsidR="001843A2" w:rsidRPr="00320801" w:rsidRDefault="00523743" w:rsidP="005E1C37">
            <w:pPr>
              <w:pStyle w:val="Coordonnes"/>
              <w:framePr w:wrap="auto" w:vAnchor="margin" w:xAlign="left" w:yAlign="inline"/>
              <w:suppressOverlap w:val="0"/>
              <w:jc w:val="both"/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</w:pPr>
            <w:r>
              <w:rPr>
                <w:rFonts w:ascii="Cambria" w:hAnsi="Cambria"/>
              </w:rPr>
              <w:pict w14:anchorId="5B124873">
                <v:shape id="Graphisme 10" o:spid="_x0000_i1028" type="#_x0000_t75" alt="Icône d’e-mail" style="width:1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">
                  <v:imagedata r:id="rId12" o:title="" cropbottom="-1638f" cropright="-440f"/>
                </v:shape>
              </w:pict>
            </w:r>
            <w:r w:rsidR="00C904BB">
              <w:rPr>
                <w:rFonts w:ascii="Cambria" w:hAnsi="Cambria"/>
              </w:rPr>
              <w:t xml:space="preserve">  </w:t>
            </w:r>
            <w:r w:rsidR="000D6C7E" w:rsidRPr="00320801"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  <w:t>ngbamedistingue@yahoo.co</w:t>
            </w:r>
            <w:r w:rsidR="000E37BA" w:rsidRPr="00320801"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  <w:t xml:space="preserve">m </w:t>
            </w:r>
          </w:p>
        </w:tc>
        <w:tc>
          <w:tcPr>
            <w:tcW w:w="579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7E2C2096" w14:textId="05DAFEB9" w:rsidR="00C65B97" w:rsidRPr="00320801" w:rsidRDefault="003250D0" w:rsidP="005E1C37">
            <w:pPr>
              <w:pStyle w:val="Titre1"/>
              <w:jc w:val="both"/>
              <w:outlineLvl w:val="0"/>
              <w:rPr>
                <w:rFonts w:ascii="Cambria" w:eastAsiaTheme="minorHAnsi" w:hAnsi="Cambria" w:cstheme="minorBidi"/>
                <w:caps w:val="0"/>
                <w:noProof/>
                <w:sz w:val="24"/>
                <w:szCs w:val="28"/>
                <w:lang w:val="fr-FR"/>
              </w:rPr>
            </w:pPr>
            <w:r>
              <w:rPr>
                <w:rFonts w:ascii="Cambria" w:hAnsi="Cambria"/>
                <w:noProof/>
                <w:sz w:val="24"/>
                <w:szCs w:val="28"/>
                <w:lang w:val="fr-FR"/>
              </w:rPr>
              <w:t xml:space="preserve">OBJET </w:t>
            </w:r>
          </w:p>
          <w:p w14:paraId="21B8B63E" w14:textId="19FCAB5F" w:rsidR="00C65B97" w:rsidRPr="00320801" w:rsidRDefault="00C65B97" w:rsidP="005E1C37">
            <w:pPr>
              <w:pStyle w:val="Coordonnes"/>
              <w:framePr w:wrap="auto" w:vAnchor="margin" w:xAlign="left" w:yAlign="inline"/>
              <w:suppressOverlap w:val="0"/>
              <w:jc w:val="both"/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</w:pPr>
            <w:r w:rsidRPr="00320801">
              <w:rPr>
                <w:rFonts w:ascii="Cambria" w:hAnsi="Cambria"/>
                <w:noProof/>
                <w:color w:val="auto"/>
                <w:sz w:val="24"/>
                <w:szCs w:val="28"/>
                <w:lang w:val="fr-FR" w:bidi="fr-FR"/>
              </w:rPr>
              <w:t xml:space="preserve"> </w:t>
            </w:r>
            <w:r w:rsidRPr="00320801">
              <w:rPr>
                <w:rFonts w:ascii="Cambria" w:hAnsi="Cambria"/>
                <w:noProof/>
                <w:color w:val="auto"/>
                <w:sz w:val="24"/>
                <w:szCs w:val="28"/>
                <w:lang w:val="fr-FR" w:bidi="fr-FR"/>
              </w:rPr>
              <mc:AlternateContent>
                <mc:Choice Requires="wps">
                  <w:drawing>
                    <wp:inline distT="0" distB="0" distL="0" distR="0" wp14:anchorId="7E02B22D" wp14:editId="2BF6A5ED">
                      <wp:extent cx="521970" cy="0"/>
                      <wp:effectExtent l="0" t="0" r="0" b="0"/>
                      <wp:docPr id="5" name="Connecteur droit 13" descr="Trait ble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AAC70D" id="Connecteur droit 13" o:spid="_x0000_s1026" alt="Trait ble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" strokecolor="black [3200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5FD513" w14:textId="53C070AA" w:rsidR="00C65B97" w:rsidRPr="00320801" w:rsidRDefault="00C65B97" w:rsidP="005E1C37">
            <w:pPr>
              <w:pStyle w:val="Coordonnes"/>
              <w:framePr w:wrap="auto" w:vAnchor="margin" w:xAlign="left" w:yAlign="inline"/>
              <w:suppressOverlap w:val="0"/>
              <w:jc w:val="both"/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</w:pPr>
          </w:p>
          <w:p w14:paraId="42EB072A" w14:textId="77777777" w:rsidR="00C65B97" w:rsidRPr="00320801" w:rsidRDefault="00C65B97" w:rsidP="005E1C37">
            <w:pPr>
              <w:pStyle w:val="Coordonnes"/>
              <w:framePr w:wrap="auto" w:vAnchor="margin" w:xAlign="left" w:yAlign="inline"/>
              <w:suppressOverlap w:val="0"/>
              <w:jc w:val="both"/>
              <w:rPr>
                <w:rFonts w:ascii="Cambria" w:hAnsi="Cambria"/>
                <w:noProof/>
                <w:color w:val="auto"/>
                <w:sz w:val="24"/>
                <w:szCs w:val="28"/>
                <w:lang w:val="fr-FR"/>
              </w:rPr>
            </w:pPr>
          </w:p>
          <w:p w14:paraId="17962D45" w14:textId="4280CF15" w:rsidR="00686284" w:rsidRPr="00320801" w:rsidRDefault="00C65B97" w:rsidP="00725AE2">
            <w:pPr>
              <w:pStyle w:val="Coordonnes"/>
              <w:framePr w:wrap="auto" w:vAnchor="margin" w:xAlign="left" w:yAlign="inline"/>
              <w:suppressOverlap w:val="0"/>
              <w:rPr>
                <w:rFonts w:ascii="Cambria" w:hAnsi="Cambria"/>
                <w:b/>
                <w:bCs/>
                <w:noProof/>
                <w:color w:val="auto"/>
                <w:sz w:val="24"/>
                <w:szCs w:val="28"/>
                <w:lang w:val="fr-FR"/>
              </w:rPr>
            </w:pPr>
            <w:r w:rsidRPr="00320801">
              <w:rPr>
                <w:rFonts w:ascii="Cambria" w:hAnsi="Cambria"/>
                <w:b/>
                <w:bCs/>
                <w:noProof/>
                <w:color w:val="auto"/>
                <w:sz w:val="40"/>
                <w:szCs w:val="44"/>
                <w:lang w:val="fr-FR"/>
              </w:rPr>
              <w:t>Candidatur</w:t>
            </w:r>
            <w:r w:rsidR="00501AA0" w:rsidRPr="00320801">
              <w:rPr>
                <w:rFonts w:ascii="Cambria" w:hAnsi="Cambria"/>
                <w:b/>
                <w:bCs/>
                <w:noProof/>
                <w:color w:val="auto"/>
                <w:sz w:val="40"/>
                <w:szCs w:val="44"/>
                <w:lang w:val="fr-FR"/>
              </w:rPr>
              <w:t xml:space="preserve">e pour un </w:t>
            </w:r>
            <w:r w:rsidR="003B0A1A" w:rsidRPr="00320801">
              <w:rPr>
                <w:rFonts w:ascii="Cambria" w:hAnsi="Cambria"/>
                <w:b/>
                <w:bCs/>
                <w:noProof/>
                <w:color w:val="auto"/>
                <w:sz w:val="40"/>
                <w:szCs w:val="44"/>
                <w:lang w:val="fr-FR"/>
              </w:rPr>
              <w:t>contrat d’apprentissage</w:t>
            </w:r>
          </w:p>
        </w:tc>
      </w:tr>
      <w:tr w:rsidR="00507E4A" w:rsidRPr="00320801" w14:paraId="4E832631" w14:textId="77777777" w:rsidTr="000D6C7E">
        <w:trPr>
          <w:trHeight w:val="8474"/>
        </w:trPr>
        <w:tc>
          <w:tcPr>
            <w:tcW w:w="11308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5065E42C" w14:textId="603F5AC3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  <w:bookmarkStart w:id="0" w:name="_Hlk55340976"/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Bonjour Madame/Monsieur, </w:t>
            </w:r>
          </w:p>
          <w:p w14:paraId="6FEF4260" w14:textId="77777777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</w:p>
          <w:p w14:paraId="02BD81FD" w14:textId="6D280F81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Je me permets de vous faire parvenir mon CV pour le poste en alternance de développeur informatique. </w:t>
            </w:r>
          </w:p>
          <w:p w14:paraId="61EA8BDE" w14:textId="77777777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</w:p>
          <w:p w14:paraId="01F3D7C1" w14:textId="77777777" w:rsidR="003250D0" w:rsidRPr="00320801" w:rsidRDefault="003250D0" w:rsidP="003250D0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>Je suis diplômé en analyse et programmation à l’Institut Supérieur de Commerce de Kinshasa (ISC-KIN)</w:t>
            </w: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 m’ayant permis d’acquérir de solides connaissances dans l’analyse, la conception et le développement (système, web et applicatif).</w:t>
            </w:r>
          </w:p>
          <w:p w14:paraId="3A56A982" w14:textId="77777777" w:rsidR="00047604" w:rsidRPr="00320801" w:rsidRDefault="00047604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</w:p>
          <w:p w14:paraId="4FD0C2BF" w14:textId="27E09104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Aujourd’hui, je me lance dans une poursuite </w:t>
            </w:r>
            <w:r w:rsidR="00047604"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>de ma formation</w:t>
            </w: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 en alternance en tant que Développeur </w:t>
            </w:r>
            <w:r w:rsidR="00047604"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>Informatique</w:t>
            </w: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 pour une durée de </w:t>
            </w:r>
            <w:r w:rsidR="00047604"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minimum 1 an (possibilité de prolonger à 2 ans) </w:t>
            </w:r>
            <w:r w:rsidR="00320801"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>qui débute</w:t>
            </w:r>
            <w:r w:rsidR="00047604"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 en Septembre 2021 pour un rythme de 3 semaines en entreprise et 1 semaine à l’académie </w:t>
            </w: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afin de me perfectionner et acquérir de nouvelles compétences techniques et évoluer dans le milieu professionnel du développement. </w:t>
            </w:r>
          </w:p>
          <w:p w14:paraId="16CC0942" w14:textId="77777777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</w:p>
          <w:p w14:paraId="0DABF345" w14:textId="3AAE2A63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auto"/>
                <w:sz w:val="26"/>
                <w:szCs w:val="26"/>
                <w:lang w:val="fr-FR"/>
              </w:rPr>
            </w:pP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Votre entreprise me paraît être une excellente opportunité d’évolution et d’apprentissage pour mon projet professionnel. </w:t>
            </w:r>
          </w:p>
          <w:p w14:paraId="18A06759" w14:textId="77777777" w:rsidR="007F50E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</w:p>
          <w:p w14:paraId="441E7EF0" w14:textId="7627DE02" w:rsidR="00320801" w:rsidRPr="00320801" w:rsidRDefault="007F50E1" w:rsidP="00320801">
            <w:pPr>
              <w:shd w:val="clear" w:color="auto" w:fill="FFFFFF"/>
              <w:jc w:val="both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 xml:space="preserve">En vous remerciant par avance pour le temps que vous consacrerez à ma candidature ; je me tiens à votre disposition pour un entretien. </w:t>
            </w:r>
          </w:p>
          <w:p w14:paraId="6FA79031" w14:textId="6295347D" w:rsidR="007F50E1" w:rsidRPr="00320801" w:rsidRDefault="007F50E1" w:rsidP="007F50E1">
            <w:pPr>
              <w:shd w:val="clear" w:color="auto" w:fill="FFFFFF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</w:p>
          <w:p w14:paraId="110B93C7" w14:textId="704865B9" w:rsidR="00320801" w:rsidRPr="00320801" w:rsidRDefault="00320801" w:rsidP="007F50E1">
            <w:pPr>
              <w:shd w:val="clear" w:color="auto" w:fill="FFFFFF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</w:pPr>
            <w:r w:rsidRPr="0032080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fr-FR"/>
              </w:rPr>
              <w:t>Je vous prie de recevoir Madame/Monsieur, mes salutations cordiales,</w:t>
            </w:r>
          </w:p>
          <w:p w14:paraId="5F97027E" w14:textId="77777777" w:rsidR="007F50E1" w:rsidRPr="00320801" w:rsidRDefault="007F50E1" w:rsidP="00AE4F07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textAlignment w:val="baseline"/>
              <w:rPr>
                <w:rFonts w:ascii="Cambria" w:hAnsi="Cambria" w:cs="Arial"/>
                <w:sz w:val="26"/>
                <w:szCs w:val="26"/>
              </w:rPr>
            </w:pPr>
          </w:p>
          <w:bookmarkEnd w:id="0"/>
          <w:p w14:paraId="2BC20D40" w14:textId="15E1F8BA" w:rsidR="00507E4A" w:rsidRPr="00320801" w:rsidRDefault="00253045" w:rsidP="00BB6548">
            <w:pPr>
              <w:jc w:val="right"/>
              <w:rPr>
                <w:rFonts w:ascii="Cambria" w:hAnsi="Cambria"/>
                <w:noProof/>
                <w:color w:val="auto"/>
                <w:sz w:val="24"/>
                <w:szCs w:val="24"/>
                <w:lang w:val="fr-FR"/>
              </w:rPr>
            </w:pPr>
            <w:r w:rsidRPr="00320801">
              <w:rPr>
                <w:rFonts w:ascii="Cambria" w:hAnsi="Cambria"/>
                <w:noProof/>
                <w:color w:val="auto"/>
                <w:sz w:val="26"/>
                <w:szCs w:val="26"/>
                <w:lang w:val="fr-FR"/>
              </w:rPr>
              <w:t>Emmanuel NGBAME</w:t>
            </w:r>
          </w:p>
        </w:tc>
      </w:tr>
    </w:tbl>
    <w:p w14:paraId="185D0CC1" w14:textId="7796BCA8" w:rsidR="00535F87" w:rsidRPr="00320801" w:rsidRDefault="00535F87" w:rsidP="005E1C37">
      <w:pPr>
        <w:jc w:val="both"/>
        <w:rPr>
          <w:rFonts w:ascii="Cambria" w:hAnsi="Cambria"/>
          <w:noProof/>
          <w:color w:val="auto"/>
          <w:lang w:val="fr-FR"/>
        </w:rPr>
      </w:pPr>
    </w:p>
    <w:sectPr w:rsidR="00535F87" w:rsidRPr="00320801" w:rsidSect="00377B5B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8C3C" w14:textId="77777777" w:rsidR="00523743" w:rsidRDefault="00523743" w:rsidP="00BA3E51">
      <w:pPr>
        <w:spacing w:line="240" w:lineRule="auto"/>
      </w:pPr>
      <w:r>
        <w:separator/>
      </w:r>
    </w:p>
  </w:endnote>
  <w:endnote w:type="continuationSeparator" w:id="0">
    <w:p w14:paraId="1CABDB28" w14:textId="77777777" w:rsidR="00523743" w:rsidRDefault="0052374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DCB9" w14:textId="77777777" w:rsidR="00523743" w:rsidRDefault="00523743" w:rsidP="00BA3E51">
      <w:pPr>
        <w:spacing w:line="240" w:lineRule="auto"/>
      </w:pPr>
      <w:r>
        <w:separator/>
      </w:r>
    </w:p>
  </w:footnote>
  <w:footnote w:type="continuationSeparator" w:id="0">
    <w:p w14:paraId="30FF0668" w14:textId="77777777" w:rsidR="00523743" w:rsidRDefault="00523743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Icône de téléphone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" o:bullet="t">
        <v:imagedata r:id="rId1" o:title="" croptop="-2357f" cropbottom="-1414f" cropleft="-4629f" cropright="-5603f"/>
      </v:shape>
    </w:pict>
  </w:numPicBullet>
  <w:numPicBullet w:numPicBulletId="1">
    <w:pict>
      <v:shape id="_x0000_i1068" type="#_x0000_t75" alt="Icône d’e-mail" style="width:1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" o:bullet="t">
        <v:imagedata r:id="rId2" o:title="" cropbottom="-1638f" cropright="-440f"/>
      </v:shape>
    </w:pict>
  </w:numPicBullet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EA"/>
    <w:rsid w:val="00041F8A"/>
    <w:rsid w:val="00045F2E"/>
    <w:rsid w:val="00046E50"/>
    <w:rsid w:val="00047604"/>
    <w:rsid w:val="00055BBC"/>
    <w:rsid w:val="00066D8F"/>
    <w:rsid w:val="00073BF3"/>
    <w:rsid w:val="00081B51"/>
    <w:rsid w:val="00095071"/>
    <w:rsid w:val="000A53F3"/>
    <w:rsid w:val="000A6E00"/>
    <w:rsid w:val="000C7293"/>
    <w:rsid w:val="000D3891"/>
    <w:rsid w:val="000D6C7E"/>
    <w:rsid w:val="000E37BA"/>
    <w:rsid w:val="000F3FE2"/>
    <w:rsid w:val="00106757"/>
    <w:rsid w:val="001110D0"/>
    <w:rsid w:val="00140582"/>
    <w:rsid w:val="00144334"/>
    <w:rsid w:val="0015761E"/>
    <w:rsid w:val="00173B36"/>
    <w:rsid w:val="00177BCB"/>
    <w:rsid w:val="001843A2"/>
    <w:rsid w:val="001E0B4F"/>
    <w:rsid w:val="001E5794"/>
    <w:rsid w:val="001F6D5E"/>
    <w:rsid w:val="00217454"/>
    <w:rsid w:val="002251C8"/>
    <w:rsid w:val="0023600D"/>
    <w:rsid w:val="00241482"/>
    <w:rsid w:val="00253045"/>
    <w:rsid w:val="00261E7B"/>
    <w:rsid w:val="00272B5F"/>
    <w:rsid w:val="00293BB8"/>
    <w:rsid w:val="002954B8"/>
    <w:rsid w:val="002A4A92"/>
    <w:rsid w:val="002B0852"/>
    <w:rsid w:val="002B2175"/>
    <w:rsid w:val="002B29EA"/>
    <w:rsid w:val="002C0662"/>
    <w:rsid w:val="002D5478"/>
    <w:rsid w:val="002F7A6C"/>
    <w:rsid w:val="003123D2"/>
    <w:rsid w:val="00320801"/>
    <w:rsid w:val="00320ECB"/>
    <w:rsid w:val="003250D0"/>
    <w:rsid w:val="0034029C"/>
    <w:rsid w:val="00344FC0"/>
    <w:rsid w:val="0037543C"/>
    <w:rsid w:val="00377A0D"/>
    <w:rsid w:val="00377B5B"/>
    <w:rsid w:val="00382737"/>
    <w:rsid w:val="003B0A1A"/>
    <w:rsid w:val="003D7843"/>
    <w:rsid w:val="003E02DA"/>
    <w:rsid w:val="003E1692"/>
    <w:rsid w:val="003E7783"/>
    <w:rsid w:val="003F0F22"/>
    <w:rsid w:val="00442A0E"/>
    <w:rsid w:val="00443C70"/>
    <w:rsid w:val="004A4C74"/>
    <w:rsid w:val="004C054D"/>
    <w:rsid w:val="004D245D"/>
    <w:rsid w:val="004E5226"/>
    <w:rsid w:val="004E6AB2"/>
    <w:rsid w:val="004E70E8"/>
    <w:rsid w:val="00501AA0"/>
    <w:rsid w:val="00507E4A"/>
    <w:rsid w:val="00513B21"/>
    <w:rsid w:val="00523743"/>
    <w:rsid w:val="00532873"/>
    <w:rsid w:val="00535F87"/>
    <w:rsid w:val="00546505"/>
    <w:rsid w:val="005474A1"/>
    <w:rsid w:val="00564622"/>
    <w:rsid w:val="005A3E0B"/>
    <w:rsid w:val="005B3227"/>
    <w:rsid w:val="005D1202"/>
    <w:rsid w:val="005D5087"/>
    <w:rsid w:val="005E1C37"/>
    <w:rsid w:val="006219D4"/>
    <w:rsid w:val="0068094B"/>
    <w:rsid w:val="00686284"/>
    <w:rsid w:val="006863A6"/>
    <w:rsid w:val="006B3712"/>
    <w:rsid w:val="00706DD3"/>
    <w:rsid w:val="00725AE2"/>
    <w:rsid w:val="0073402D"/>
    <w:rsid w:val="00770A5A"/>
    <w:rsid w:val="00792D43"/>
    <w:rsid w:val="007B30FE"/>
    <w:rsid w:val="007B7A61"/>
    <w:rsid w:val="007E1FA8"/>
    <w:rsid w:val="007E6083"/>
    <w:rsid w:val="007F3332"/>
    <w:rsid w:val="007F50E1"/>
    <w:rsid w:val="00826F02"/>
    <w:rsid w:val="00855181"/>
    <w:rsid w:val="008651CC"/>
    <w:rsid w:val="00882F23"/>
    <w:rsid w:val="0089047A"/>
    <w:rsid w:val="0089668E"/>
    <w:rsid w:val="008A1020"/>
    <w:rsid w:val="008A1250"/>
    <w:rsid w:val="008A1FCF"/>
    <w:rsid w:val="008B1112"/>
    <w:rsid w:val="008C78F5"/>
    <w:rsid w:val="00910674"/>
    <w:rsid w:val="00914419"/>
    <w:rsid w:val="009223E8"/>
    <w:rsid w:val="00962E61"/>
    <w:rsid w:val="00971219"/>
    <w:rsid w:val="00986331"/>
    <w:rsid w:val="00992A03"/>
    <w:rsid w:val="009A6667"/>
    <w:rsid w:val="009C7105"/>
    <w:rsid w:val="009D47AA"/>
    <w:rsid w:val="00A122BB"/>
    <w:rsid w:val="00A20F70"/>
    <w:rsid w:val="00A37F9E"/>
    <w:rsid w:val="00A67E78"/>
    <w:rsid w:val="00AB23D1"/>
    <w:rsid w:val="00AB4232"/>
    <w:rsid w:val="00AB7FE5"/>
    <w:rsid w:val="00AC1E5A"/>
    <w:rsid w:val="00AD2F3A"/>
    <w:rsid w:val="00AE040F"/>
    <w:rsid w:val="00AE4F07"/>
    <w:rsid w:val="00B54AD3"/>
    <w:rsid w:val="00B563AB"/>
    <w:rsid w:val="00B62B99"/>
    <w:rsid w:val="00B643D0"/>
    <w:rsid w:val="00B71E93"/>
    <w:rsid w:val="00B87E22"/>
    <w:rsid w:val="00BA3E51"/>
    <w:rsid w:val="00BB235F"/>
    <w:rsid w:val="00BB3142"/>
    <w:rsid w:val="00BB6548"/>
    <w:rsid w:val="00BD6049"/>
    <w:rsid w:val="00BE0089"/>
    <w:rsid w:val="00BE68DE"/>
    <w:rsid w:val="00C155FC"/>
    <w:rsid w:val="00C25CC5"/>
    <w:rsid w:val="00C532FC"/>
    <w:rsid w:val="00C54EE1"/>
    <w:rsid w:val="00C65B97"/>
    <w:rsid w:val="00C670A3"/>
    <w:rsid w:val="00C67BE7"/>
    <w:rsid w:val="00C75D84"/>
    <w:rsid w:val="00C857CB"/>
    <w:rsid w:val="00C904BB"/>
    <w:rsid w:val="00C907D4"/>
    <w:rsid w:val="00CA5CD9"/>
    <w:rsid w:val="00D04093"/>
    <w:rsid w:val="00D0794D"/>
    <w:rsid w:val="00D140DF"/>
    <w:rsid w:val="00D666BB"/>
    <w:rsid w:val="00D720DF"/>
    <w:rsid w:val="00D92ED4"/>
    <w:rsid w:val="00D94ABF"/>
    <w:rsid w:val="00DC7FA6"/>
    <w:rsid w:val="00E20088"/>
    <w:rsid w:val="00E20245"/>
    <w:rsid w:val="00E4379F"/>
    <w:rsid w:val="00E65596"/>
    <w:rsid w:val="00E6687B"/>
    <w:rsid w:val="00E93AEC"/>
    <w:rsid w:val="00EA0042"/>
    <w:rsid w:val="00EA5C46"/>
    <w:rsid w:val="00EB1D1B"/>
    <w:rsid w:val="00EC6DDF"/>
    <w:rsid w:val="00EF25E7"/>
    <w:rsid w:val="00EF36A8"/>
    <w:rsid w:val="00F07DE1"/>
    <w:rsid w:val="00F30C0F"/>
    <w:rsid w:val="00F36875"/>
    <w:rsid w:val="00F51E3E"/>
    <w:rsid w:val="00F53B71"/>
    <w:rsid w:val="00F6594A"/>
    <w:rsid w:val="00F716E1"/>
    <w:rsid w:val="00F86D64"/>
    <w:rsid w:val="00F908C3"/>
    <w:rsid w:val="00F91753"/>
    <w:rsid w:val="00F95E6B"/>
    <w:rsid w:val="00FA140E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91B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fr-FR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857CB"/>
  </w:style>
  <w:style w:type="paragraph" w:styleId="Pieddepage">
    <w:name w:val="footer"/>
    <w:basedOn w:val="Normal"/>
    <w:link w:val="Pieddepage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857CB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aragraphedeliste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ous-titreCar">
    <w:name w:val="Sous-titre Car"/>
    <w:basedOn w:val="Policepardfaut"/>
    <w:link w:val="Sous-titr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ordonnes">
    <w:name w:val="Coordonnées"/>
    <w:basedOn w:val="Normal"/>
    <w:link w:val="Caractredecontact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actredecontact">
    <w:name w:val="Caractère de contact"/>
    <w:basedOn w:val="Policepardfaut"/>
    <w:link w:val="Coordonnes"/>
    <w:uiPriority w:val="12"/>
    <w:rsid w:val="00320ECB"/>
    <w:rPr>
      <w:color w:val="434343" w:themeColor="accent6"/>
      <w:sz w:val="26"/>
      <w:lang w:val="en-US"/>
    </w:rPr>
  </w:style>
  <w:style w:type="character" w:customStyle="1" w:styleId="DateCar">
    <w:name w:val="Date Car"/>
    <w:basedOn w:val="Policepardfaut"/>
    <w:link w:val="Date"/>
    <w:uiPriority w:val="99"/>
    <w:rsid w:val="00320ECB"/>
    <w:rPr>
      <w:color w:val="806153" w:themeColor="accent4"/>
      <w:lang w:val="en-US"/>
    </w:rPr>
  </w:style>
  <w:style w:type="paragraph" w:customStyle="1" w:styleId="Default">
    <w:name w:val="Default"/>
    <w:rsid w:val="003D7843"/>
    <w:pPr>
      <w:autoSpaceDE w:val="0"/>
      <w:autoSpaceDN w:val="0"/>
      <w:adjustRightInd w:val="0"/>
      <w:spacing w:before="0"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AB23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Lettre%20de%20motivation%20en%20colonn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7FD2C4245440609B451ACF4C70BD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C1EB41-8EA9-403C-A96A-7E0B0868D4C5}"/>
      </w:docPartPr>
      <w:docPartBody>
        <w:p w:rsidR="00262191" w:rsidRDefault="00262191">
          <w:pPr>
            <w:pStyle w:val="027FD2C4245440609B451ACF4C70BDFC"/>
          </w:pPr>
          <w:r w:rsidRPr="009D47AA">
            <w:rPr>
              <w:noProof/>
              <w:lang w:bidi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91"/>
    <w:rsid w:val="0003004E"/>
    <w:rsid w:val="00262191"/>
    <w:rsid w:val="002A264E"/>
    <w:rsid w:val="00492EBB"/>
    <w:rsid w:val="005270BE"/>
    <w:rsid w:val="00D2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7FD2C4245440609B451ACF4C70BDFC">
    <w:name w:val="027FD2C4245440609B451ACF4C70B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892FF-94FC-4F4B-8906-4FEA2A61C2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en colonnes.dotx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2021-08-20T11:58:00Z</dcterms:created>
  <dcterms:modified xsi:type="dcterms:W3CDTF">2021-08-24T23:34:00Z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